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适合用于所有内容的布局表格"/>
      </w:tblPr>
      <w:tblGrid>
        <w:gridCol w:w="2922"/>
        <w:gridCol w:w="699"/>
        <w:gridCol w:w="5981"/>
      </w:tblGrid>
      <w:tr w:rsidR="00B93310" w:rsidRPr="002A5336" w:rsidTr="00E941EF">
        <w:tc>
          <w:tcPr>
            <w:tcW w:w="3023" w:type="dxa"/>
          </w:tcPr>
          <w:sdt>
            <w:sdtPr>
              <w:rPr>
                <w:rFonts w:ascii="Microsoft YaHei UI" w:eastAsia="Microsoft YaHei UI" w:hAnsi="Microsoft YaHei UI"/>
              </w:rPr>
              <w:alias w:val="你的姓名："/>
              <w:tag w:val="你的姓名："/>
              <w:id w:val="-1220516334"/>
              <w:placeholder>
                <w:docPart w:val="23375B30D387428B8306DEC9328CBF1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2A5336" w:rsidRDefault="002B66A5" w:rsidP="003856C9">
                <w:pPr>
                  <w:pStyle w:val="1"/>
                  <w:rPr>
                    <w:rFonts w:ascii="Microsoft YaHei UI" w:eastAsia="Microsoft YaHei UI" w:hAnsi="Microsoft YaHei UI"/>
                  </w:rPr>
                </w:pPr>
                <w:proofErr w:type="gramStart"/>
                <w:r>
                  <w:rPr>
                    <w:rFonts w:ascii="Microsoft YaHei UI" w:eastAsia="Microsoft YaHei UI" w:hAnsi="Microsoft YaHei UI"/>
                  </w:rPr>
                  <w:t>洪坤峰</w:t>
                </w:r>
                <w:proofErr w:type="gramEnd"/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2922"/>
            </w:tblGrid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组 43" descr="电子邮件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任意多边形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任意多边形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A28721B" id="组 43" o:spid="_x0000_s1026" alt="电子邮件图标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2YF/fYRQAAFdyAAAOAAAAAAAAAAAAAAAAAC4CAABkcnMvZTJvRG9jLnhtbFBLAQItABQA&#10;BgAIAAAAIQBoRxvQ2AAAAAMBAAAPAAAAAAAAAAAAAAAAALsWAABkcnMvZG93bnJldi54bWxQSwUG&#10;AAAAAAQABADzAAAAwBcAAAAA&#10;">
                            <v:shape id="任意多边形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任意多边形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2A5336" w:rsidRDefault="002B66A5" w:rsidP="002B66A5">
                  <w:pPr>
                    <w:pStyle w:val="3"/>
                    <w:jc w:val="both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kengtion2011@gmail.com</w: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组 37" descr="电话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任意多边形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任意多边形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9620D47" id="组 37" o:spid="_x0000_s1026" alt="电话图标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">
                            <v:shape id="任意多边形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任意多边形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2A5336" w:rsidRDefault="002B66A5" w:rsidP="002B66A5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13683481081</w: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组 31" descr="LinkedIn 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任意多边形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任意多边形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D614E31" id="组 31" o:spid="_x0000_s1026" alt="LinkedIn 图标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E6DmjATGQAAdYwAAA4AAAAAAAAAAAAAAAAALgIAAGRycy9lMm9Eb2MueG1sUEsB&#10;Ai0AFAAGAAgAAAAhAGhHG9DYAAAAAwEAAA8AAAAAAAAAAAAAAAAAbRsAAGRycy9kb3ducmV2Lnht&#10;bFBLBQYAAAAABAAEAPMAAAByHAAAAAA=&#10;">
                            <v:shape id="任意多边形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任意多边形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2A5336" w:rsidRDefault="002B66A5" w:rsidP="002B66A5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电子科技大学</w:t>
                  </w:r>
                </w:p>
              </w:tc>
            </w:tr>
            <w:tr w:rsidR="00441EB9" w:rsidRPr="002A5336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2A5336" w:rsidRDefault="00441EB9" w:rsidP="002B66A5">
                  <w:pPr>
                    <w:pStyle w:val="3"/>
                    <w:rPr>
                      <w:rFonts w:ascii="Microsoft YaHei UI" w:eastAsia="Microsoft YaHei UI" w:hAnsi="Microsoft YaHei UI" w:cstheme="minorBidi"/>
                      <w:szCs w:val="18"/>
                    </w:rPr>
                  </w:pPr>
                </w:p>
              </w:tc>
            </w:tr>
            <w:tr w:rsidR="005A7E57" w:rsidRPr="002A5336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Pr="002A5336" w:rsidRDefault="00E232F0" w:rsidP="002C77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求职意向："/>
                      <w:tag w:val="求职意向："/>
                      <w:id w:val="319159961"/>
                      <w:placeholder>
                        <w:docPart w:val="110579F636B7420CBC3477D0A254966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求职意向</w:t>
                      </w:r>
                    </w:sdtContent>
                  </w:sdt>
                </w:p>
                <w:p w:rsidR="005A7E57" w:rsidRPr="002A5336" w:rsidRDefault="00616FF4" w:rsidP="00616FF4">
                  <w:pPr>
                    <w:pStyle w:val="a8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直接连接符​​ 83" descr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1462CE7" id="直接连接符​​ 83" o:spid="_x0000_s1026" alt="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Pr="002A5336" w:rsidRDefault="002B66A5" w:rsidP="00D11C4D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Android开发工程师</w:t>
                  </w:r>
                </w:p>
              </w:tc>
            </w:tr>
            <w:tr w:rsidR="00463463" w:rsidRPr="002A5336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Pr="002A5336" w:rsidRDefault="002B66A5" w:rsidP="0043426C">
                  <w:pPr>
                    <w:pStyle w:val="3"/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奖项</w:t>
                  </w:r>
                </w:p>
                <w:p w:rsidR="00616FF4" w:rsidRPr="002A5336" w:rsidRDefault="00616FF4" w:rsidP="00616FF4">
                  <w:pPr>
                    <w:pStyle w:val="a8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直接连接符​​ 84" descr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DC83184" id="直接连接符​​ 84" o:spid="_x0000_s1026" alt="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Default="002B66A5" w:rsidP="00463463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研究生优秀入学奖学金</w:t>
                  </w:r>
                </w:p>
                <w:p w:rsidR="002B66A5" w:rsidRPr="002A5336" w:rsidRDefault="002B66A5" w:rsidP="00463463">
                  <w:pPr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英语等级CET-6</w:t>
                  </w:r>
                </w:p>
              </w:tc>
            </w:tr>
          </w:tbl>
          <w:p w:rsidR="00B93310" w:rsidRPr="002A5336" w:rsidRDefault="00B93310" w:rsidP="003856C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23" w:type="dxa"/>
          </w:tcPr>
          <w:p w:rsidR="00B93310" w:rsidRPr="002A5336" w:rsidRDefault="00B93310" w:rsidP="00463463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布局表格右侧"/>
            </w:tblPr>
            <w:tblGrid>
              <w:gridCol w:w="5981"/>
            </w:tblGrid>
            <w:tr w:rsidR="008F6337" w:rsidRPr="002A5336" w:rsidTr="002B66A5">
              <w:trPr>
                <w:trHeight w:val="340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2A5336" w:rsidRDefault="002B66A5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技能清单</w:t>
                  </w:r>
                </w:p>
                <w:p w:rsidR="008F6337" w:rsidRDefault="002B66A5" w:rsidP="002B66A5">
                  <w:pPr>
                    <w:pStyle w:val="ab"/>
                    <w:numPr>
                      <w:ilvl w:val="0"/>
                      <w:numId w:val="2"/>
                    </w:numPr>
                    <w:jc w:val="both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熟悉JAVA语言，熟悉JVM工作原理</w:t>
                  </w:r>
                </w:p>
                <w:p w:rsidR="002B66A5" w:rsidRDefault="002B66A5" w:rsidP="002B66A5">
                  <w:pPr>
                    <w:pStyle w:val="ab"/>
                    <w:numPr>
                      <w:ilvl w:val="0"/>
                      <w:numId w:val="2"/>
                    </w:numPr>
                    <w:jc w:val="both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熟悉Android应用开发，熟悉View的绘制流程、事件分发机制</w:t>
                  </w:r>
                </w:p>
                <w:p w:rsidR="002B66A5" w:rsidRDefault="002B66A5" w:rsidP="002B66A5">
                  <w:pPr>
                    <w:pStyle w:val="ab"/>
                    <w:numPr>
                      <w:ilvl w:val="0"/>
                      <w:numId w:val="2"/>
                    </w:numPr>
                    <w:jc w:val="both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熟练使用</w:t>
                  </w:r>
                  <w:proofErr w:type="spellStart"/>
                  <w:r>
                    <w:rPr>
                      <w:rFonts w:ascii="Microsoft YaHei UI" w:eastAsia="Microsoft YaHei UI" w:hAnsi="Microsoft YaHei UI"/>
                    </w:rPr>
                    <w:t>Git</w:t>
                  </w:r>
                  <w:proofErr w:type="spellEnd"/>
                </w:p>
                <w:p w:rsidR="002B66A5" w:rsidRPr="002B66A5" w:rsidRDefault="009618F2" w:rsidP="009618F2">
                  <w:pPr>
                    <w:pStyle w:val="ab"/>
                    <w:numPr>
                      <w:ilvl w:val="0"/>
                      <w:numId w:val="2"/>
                    </w:numPr>
                    <w:jc w:val="both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熟悉计算机网络、设计模式</w:t>
                  </w:r>
                </w:p>
              </w:tc>
            </w:tr>
            <w:tr w:rsidR="008F6337" w:rsidRPr="002A5336" w:rsidTr="002B66A5">
              <w:trPr>
                <w:trHeight w:val="385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2A5336" w:rsidRDefault="00E232F0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教育背景："/>
                      <w:tag w:val="教育背景："/>
                      <w:id w:val="1349516922"/>
                      <w:placeholder>
                        <w:docPart w:val="2C20F8A7084D42DCAC9F8EBE543CBDD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教育背景</w:t>
                      </w:r>
                    </w:sdtContent>
                  </w:sdt>
                </w:p>
                <w:p w:rsidR="007B2F5C" w:rsidRPr="002A5336" w:rsidRDefault="002B66A5" w:rsidP="002B3890">
                  <w:pPr>
                    <w:pStyle w:val="4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2015-至今</w:t>
                  </w:r>
                </w:p>
                <w:p w:rsidR="007B2F5C" w:rsidRPr="002A5336" w:rsidRDefault="002B66A5" w:rsidP="007B2F5C">
                  <w:pPr>
                    <w:pStyle w:val="5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电子科技大学-计算机科学与工程学院-计算机技术</w:t>
                  </w:r>
                </w:p>
                <w:p w:rsidR="008F6337" w:rsidRDefault="002B66A5" w:rsidP="007B2F5C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硕士</w:t>
                  </w:r>
                </w:p>
                <w:p w:rsidR="002B66A5" w:rsidRPr="002A5336" w:rsidRDefault="002B66A5" w:rsidP="002B66A5">
                  <w:pPr>
                    <w:pStyle w:val="4"/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2011</w:t>
                  </w:r>
                  <w:r>
                    <w:rPr>
                      <w:rFonts w:ascii="Microsoft YaHei UI" w:eastAsia="Microsoft YaHei UI" w:hAnsi="Microsoft YaHei UI"/>
                    </w:rPr>
                    <w:t>-</w:t>
                  </w:r>
                  <w:r>
                    <w:rPr>
                      <w:rFonts w:ascii="Microsoft YaHei UI" w:eastAsia="Microsoft YaHei UI" w:hAnsi="Microsoft YaHei UI"/>
                    </w:rPr>
                    <w:t>2015</w:t>
                  </w:r>
                </w:p>
                <w:p w:rsidR="002B66A5" w:rsidRPr="002A5336" w:rsidRDefault="002B66A5" w:rsidP="002B66A5">
                  <w:pPr>
                    <w:pStyle w:val="5"/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电子科技大学-计算机科学与工程学院-</w:t>
                  </w:r>
                  <w:r>
                    <w:rPr>
                      <w:rFonts w:ascii="Microsoft YaHei UI" w:eastAsia="Microsoft YaHei UI" w:hAnsi="Microsoft YaHei UI"/>
                    </w:rPr>
                    <w:t>信息安全</w:t>
                  </w:r>
                </w:p>
                <w:p w:rsidR="002B66A5" w:rsidRDefault="002B66A5" w:rsidP="002B66A5">
                  <w:pPr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本科</w:t>
                  </w:r>
                </w:p>
                <w:p w:rsidR="002B66A5" w:rsidRPr="002A5336" w:rsidRDefault="002B66A5" w:rsidP="007B2F5C">
                  <w:pPr>
                    <w:rPr>
                      <w:rFonts w:ascii="Microsoft YaHei UI" w:eastAsia="Microsoft YaHei UI" w:hAnsi="Microsoft YaHei UI" w:hint="eastAsia"/>
                    </w:rPr>
                  </w:pPr>
                </w:p>
              </w:tc>
            </w:tr>
            <w:tr w:rsidR="008F6337" w:rsidRPr="002A5336" w:rsidTr="00B85871">
              <w:tc>
                <w:tcPr>
                  <w:tcW w:w="5191" w:type="dxa"/>
                </w:tcPr>
                <w:p w:rsidR="008F6337" w:rsidRPr="002A5336" w:rsidRDefault="009618F2" w:rsidP="008F6337">
                  <w:pPr>
                    <w:pStyle w:val="2"/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项目经历</w:t>
                  </w:r>
                </w:p>
                <w:p w:rsidR="008F6337" w:rsidRDefault="009618F2" w:rsidP="009618F2">
                  <w:pPr>
                    <w:pStyle w:val="ab"/>
                    <w:numPr>
                      <w:ilvl w:val="0"/>
                      <w:numId w:val="3"/>
                    </w:numPr>
                    <w:jc w:val="both"/>
                    <w:rPr>
                      <w:rFonts w:ascii="Microsoft YaHei UI" w:eastAsia="Microsoft YaHei UI" w:hAnsi="Microsoft YaHei UI"/>
                    </w:rPr>
                  </w:pPr>
                  <w:r w:rsidRPr="009618F2">
                    <w:rPr>
                      <w:rFonts w:ascii="Microsoft YaHei UI" w:eastAsia="Microsoft YaHei UI" w:hAnsi="Microsoft YaHei UI"/>
                    </w:rPr>
                    <w:t>2016.4-2017.7</w:t>
                  </w:r>
                  <w:r>
                    <w:rPr>
                      <w:rFonts w:ascii="Microsoft YaHei UI" w:eastAsia="Microsoft YaHei UI" w:hAnsi="Microsoft YaHei UI"/>
                    </w:rPr>
                    <w:t xml:space="preserve">                 视频购物Android客户端</w:t>
                  </w:r>
                </w:p>
                <w:p w:rsidR="009618F2" w:rsidRDefault="009618F2" w:rsidP="009618F2">
                  <w:pPr>
                    <w:pStyle w:val="ab"/>
                    <w:jc w:val="both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结合开源项目</w:t>
                  </w:r>
                  <w:proofErr w:type="spellStart"/>
                  <w:r>
                    <w:rPr>
                      <w:rFonts w:ascii="Microsoft YaHei UI" w:eastAsia="Microsoft YaHei UI" w:hAnsi="Microsoft YaHei UI"/>
                    </w:rPr>
                    <w:t>Linphone</w:t>
                  </w:r>
                  <w:proofErr w:type="spellEnd"/>
                  <w:r>
                    <w:rPr>
                      <w:rFonts w:ascii="Microsoft YaHei UI" w:eastAsia="Microsoft YaHei UI" w:hAnsi="Microsoft YaHei UI"/>
                    </w:rPr>
                    <w:t>、</w:t>
                  </w:r>
                  <w:proofErr w:type="spellStart"/>
                  <w:r>
                    <w:rPr>
                      <w:rFonts w:ascii="Microsoft YaHei UI" w:eastAsia="Microsoft YaHei UI" w:hAnsi="Microsoft YaHei UI"/>
                    </w:rPr>
                    <w:t>Teamtalk</w:t>
                  </w:r>
                  <w:proofErr w:type="spellEnd"/>
                  <w:r>
                    <w:rPr>
                      <w:rFonts w:ascii="Microsoft YaHei UI" w:eastAsia="Microsoft YaHei UI" w:hAnsi="Microsoft YaHei UI"/>
                    </w:rPr>
                    <w:t>、</w:t>
                  </w:r>
                  <w:proofErr w:type="spellStart"/>
                  <w:r>
                    <w:rPr>
                      <w:rFonts w:ascii="Microsoft YaHei UI" w:eastAsia="Microsoft YaHei UI" w:hAnsi="Microsoft YaHei UI"/>
                    </w:rPr>
                    <w:t>ijkplayer</w:t>
                  </w:r>
                  <w:proofErr w:type="spellEnd"/>
                  <w:r>
                    <w:rPr>
                      <w:rFonts w:ascii="Microsoft YaHei UI" w:eastAsia="Microsoft YaHei UI" w:hAnsi="Microsoft YaHei UI"/>
                    </w:rPr>
                    <w:t>开发视频购物Android端，具有点对点视频、扫描商品二维码、添加购买商品、购物车同步显示、发货、支付等功能。</w:t>
                  </w:r>
                </w:p>
                <w:p w:rsidR="009618F2" w:rsidRDefault="009618F2" w:rsidP="009618F2">
                  <w:pPr>
                    <w:pStyle w:val="ab"/>
                    <w:jc w:val="both"/>
                    <w:rPr>
                      <w:rFonts w:ascii="Microsoft YaHei UI" w:eastAsia="Microsoft YaHei UI" w:hAnsi="Microsoft YaHei UI"/>
                    </w:rPr>
                  </w:pPr>
                </w:p>
                <w:p w:rsidR="009618F2" w:rsidRDefault="009618F2" w:rsidP="009618F2">
                  <w:pPr>
                    <w:pStyle w:val="ab"/>
                    <w:numPr>
                      <w:ilvl w:val="0"/>
                      <w:numId w:val="3"/>
                    </w:numPr>
                    <w:jc w:val="both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 xml:space="preserve">2017.7-至今                      </w:t>
                  </w:r>
                  <w:proofErr w:type="spellStart"/>
                  <w:r>
                    <w:rPr>
                      <w:rFonts w:ascii="Microsoft YaHei UI" w:eastAsia="Microsoft YaHei UI" w:hAnsi="Microsoft YaHei UI"/>
                    </w:rPr>
                    <w:t>wifi</w:t>
                  </w:r>
                  <w:proofErr w:type="spellEnd"/>
                  <w:r>
                    <w:rPr>
                      <w:rFonts w:ascii="Microsoft YaHei UI" w:eastAsia="Microsoft YaHei UI" w:hAnsi="Microsoft YaHei UI"/>
                    </w:rPr>
                    <w:t>传文件App</w:t>
                  </w:r>
                </w:p>
                <w:p w:rsidR="009618F2" w:rsidRPr="009618F2" w:rsidRDefault="009618F2" w:rsidP="009618F2">
                  <w:pPr>
                    <w:pStyle w:val="ab"/>
                    <w:jc w:val="both"/>
                    <w:rPr>
                      <w:rFonts w:ascii="Microsoft YaHei UI" w:eastAsia="Microsoft YaHei UI" w:hAnsi="Microsoft YaHei UI" w:hint="eastAsia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出于兴趣开发了一</w:t>
                  </w:r>
                  <w:bookmarkStart w:id="0" w:name="_GoBack"/>
                  <w:bookmarkEnd w:id="0"/>
                  <w:r>
                    <w:rPr>
                      <w:rFonts w:ascii="Microsoft YaHei UI" w:eastAsia="Microsoft YaHei UI" w:hAnsi="Microsoft YaHei UI"/>
                    </w:rPr>
                    <w:t>个支持面对面传文件的App，通过Socket建立连接然后发送文件</w:t>
                  </w:r>
                </w:p>
              </w:tc>
            </w:tr>
          </w:tbl>
          <w:p w:rsidR="008F6337" w:rsidRPr="002A5336" w:rsidRDefault="008F6337" w:rsidP="003856C9">
            <w:pPr>
              <w:rPr>
                <w:rFonts w:ascii="Microsoft YaHei UI" w:eastAsia="Microsoft YaHei UI" w:hAnsi="Microsoft YaHei UI"/>
              </w:rPr>
            </w:pPr>
          </w:p>
        </w:tc>
      </w:tr>
    </w:tbl>
    <w:p w:rsidR="00E941EF" w:rsidRPr="002A5336" w:rsidRDefault="00E941EF" w:rsidP="0019561F">
      <w:pPr>
        <w:pStyle w:val="a7"/>
        <w:rPr>
          <w:rFonts w:ascii="Microsoft YaHei UI" w:eastAsia="Microsoft YaHei UI" w:hAnsi="Microsoft YaHei UI"/>
        </w:rPr>
      </w:pPr>
    </w:p>
    <w:sectPr w:rsidR="00E941EF" w:rsidRPr="002A5336" w:rsidSect="00506C24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2F0" w:rsidRDefault="00E232F0" w:rsidP="003856C9">
      <w:pPr>
        <w:spacing w:after="0" w:line="240" w:lineRule="auto"/>
      </w:pPr>
      <w:r>
        <w:separator/>
      </w:r>
    </w:p>
  </w:endnote>
  <w:endnote w:type="continuationSeparator" w:id="0">
    <w:p w:rsidR="00E232F0" w:rsidRDefault="00E232F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a4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任意多边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任意多边形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任意多边形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任意多边形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任意多边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AAEF940" id="组 4" o:spid="_x0000_s1026" alt="页脚的图形设计为向各个角度伸展的灰色矩形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">
              <o:lock v:ext="edit" aspectratio="t"/>
              <v:shape id="任意多边形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zh-CN" w:bidi="zh-CN"/>
          </w:rPr>
          <w:fldChar w:fldCharType="begin"/>
        </w:r>
        <w:r w:rsidR="001765FE">
          <w:rPr>
            <w:lang w:val="zh-CN" w:bidi="zh-CN"/>
          </w:rPr>
          <w:instrText xml:space="preserve"> PAGE   \* MERGEFORMAT </w:instrText>
        </w:r>
        <w:r w:rsidR="001765FE">
          <w:rPr>
            <w:lang w:val="zh-CN" w:bidi="zh-CN"/>
          </w:rPr>
          <w:fldChar w:fldCharType="separate"/>
        </w:r>
        <w:r w:rsidR="009618F2">
          <w:rPr>
            <w:noProof/>
            <w:lang w:val="zh-CN" w:bidi="zh-CN"/>
          </w:rPr>
          <w:t>2</w:t>
        </w:r>
        <w:r w:rsidR="001765FE">
          <w:rPr>
            <w:noProof/>
            <w:lang w:val="zh-CN" w:bidi="zh-C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a4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任意多边形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任意多边形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任意多边形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任意多边形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任意多边形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任意多边形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任意多边形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任意多边形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任意多边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0DD2D55" id="组 4" o:spid="_x0000_s1026" alt="页脚的图形设计为向各个角度伸展的灰色矩形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">
              <o:lock v:ext="edit" aspectratio="t"/>
              <v:shape id="任意多边形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2F0" w:rsidRDefault="00E232F0" w:rsidP="003856C9">
      <w:pPr>
        <w:spacing w:after="0" w:line="240" w:lineRule="auto"/>
      </w:pPr>
      <w:r>
        <w:separator/>
      </w:r>
    </w:p>
  </w:footnote>
  <w:footnote w:type="continuationSeparator" w:id="0">
    <w:p w:rsidR="00E232F0" w:rsidRDefault="00E232F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任意多边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任意多边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任意多边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任意多边形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任意多边形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任意多边形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任意多边形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任意多边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任意多边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任意多边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4263CEB" id="组 17" o:spid="_x0000_s1026" alt="页眉的图形设计为向各个角度伸展的灰色矩形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D/3uAM9xYAAPGsAAAO&#10;AAAAAAAAAAAAAAAAAC4CAABkcnMvZTJvRG9jLnhtbFBLAQItABQABgAIAAAAIQBM8Qrl3AAAAAUB&#10;AAAPAAAAAAAAAAAAAAAAAFEZAABkcnMvZG93bnJldi54bWxQSwUGAAAAAAQABADzAAAAWhoAAAAA&#10;">
              <o:lock v:ext="edit" aspectratio="t"/>
              <v:shape id="任意多边形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任意多边形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任意多边形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任意多边形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任意多边形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任意多边形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任意多边形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任意多边形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任意多边形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任意多边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任意多边形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F8401CC" id="组 17" o:spid="_x0000_s1026" alt="页眉的图形设计为向各个角度伸展的灰色矩形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PTuE+T5FgAA8KwA&#10;AA4AAAAAAAAAAAAAAAAALgIAAGRycy9lMm9Eb2MueG1sUEsBAi0AFAAGAAgAAAAhAEzxCuXcAAAA&#10;BQEAAA8AAAAAAAAAAAAAAAAAUxkAAGRycy9kb3ducmV2LnhtbFBLBQYAAAAABAAEAPMAAABcGgAA&#10;AAA=&#10;">
              <o:lock v:ext="edit" aspectratio="t"/>
              <v:shape id="任意多边形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16B3C"/>
    <w:multiLevelType w:val="hybridMultilevel"/>
    <w:tmpl w:val="1E5E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10BE6"/>
    <w:multiLevelType w:val="hybridMultilevel"/>
    <w:tmpl w:val="4B601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E17F2"/>
    <w:multiLevelType w:val="hybridMultilevel"/>
    <w:tmpl w:val="9302342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A5"/>
    <w:rsid w:val="00052BE1"/>
    <w:rsid w:val="0007412A"/>
    <w:rsid w:val="0010199E"/>
    <w:rsid w:val="001765FE"/>
    <w:rsid w:val="0019561F"/>
    <w:rsid w:val="001B32D2"/>
    <w:rsid w:val="00293B83"/>
    <w:rsid w:val="002A3621"/>
    <w:rsid w:val="002A5336"/>
    <w:rsid w:val="002B3890"/>
    <w:rsid w:val="002B66A5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06C24"/>
    <w:rsid w:val="005152F2"/>
    <w:rsid w:val="00534E4E"/>
    <w:rsid w:val="00551D35"/>
    <w:rsid w:val="00557019"/>
    <w:rsid w:val="005674AC"/>
    <w:rsid w:val="005A1E51"/>
    <w:rsid w:val="005A7E57"/>
    <w:rsid w:val="00607C00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9618F2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232F0"/>
    <w:rsid w:val="00E34D58"/>
    <w:rsid w:val="00E941EF"/>
    <w:rsid w:val="00EB1C1B"/>
    <w:rsid w:val="00F56435"/>
    <w:rsid w:val="00FA07AA"/>
    <w:rsid w:val="00FB0A17"/>
    <w:rsid w:val="00FB446A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8297C5-9EA2-4A28-B6FE-9DF78A4E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890"/>
  </w:style>
  <w:style w:type="paragraph" w:styleId="1">
    <w:name w:val="heading 1"/>
    <w:basedOn w:val="a"/>
    <w:link w:val="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link w:val="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4">
    <w:name w:val="heading 4"/>
    <w:basedOn w:val="a"/>
    <w:link w:val="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">
    <w:name w:val="heading 5"/>
    <w:basedOn w:val="a"/>
    <w:next w:val="a"/>
    <w:link w:val="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7A5"/>
    <w:pPr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007A5"/>
  </w:style>
  <w:style w:type="paragraph" w:styleId="a4">
    <w:name w:val="footer"/>
    <w:basedOn w:val="a"/>
    <w:link w:val="Char0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Char0">
    <w:name w:val="页脚 Char"/>
    <w:basedOn w:val="a0"/>
    <w:link w:val="a4"/>
    <w:uiPriority w:val="99"/>
    <w:rsid w:val="00FE20E6"/>
  </w:style>
  <w:style w:type="table" w:styleId="a5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6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4Char">
    <w:name w:val="标题 4 Char"/>
    <w:basedOn w:val="a0"/>
    <w:link w:val="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5Char">
    <w:name w:val="标题 5 Char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7">
    <w:name w:val="No Spacing"/>
    <w:uiPriority w:val="10"/>
    <w:qFormat/>
    <w:rsid w:val="005A7E57"/>
    <w:pPr>
      <w:spacing w:after="0" w:line="240" w:lineRule="auto"/>
    </w:pPr>
  </w:style>
  <w:style w:type="paragraph" w:customStyle="1" w:styleId="a8">
    <w:name w:val="图形元素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9">
    <w:name w:val="Title"/>
    <w:basedOn w:val="a"/>
    <w:next w:val="a"/>
    <w:link w:val="Char1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1">
    <w:name w:val="标题 Char"/>
    <w:basedOn w:val="a0"/>
    <w:link w:val="a9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a">
    <w:name w:val="Subtitle"/>
    <w:basedOn w:val="a"/>
    <w:next w:val="a"/>
    <w:link w:val="Char2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Char2">
    <w:name w:val="副标题 Char"/>
    <w:basedOn w:val="a0"/>
    <w:link w:val="aa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b">
    <w:name w:val="List Paragraph"/>
    <w:basedOn w:val="a"/>
    <w:uiPriority w:val="34"/>
    <w:unhideWhenUsed/>
    <w:qFormat/>
    <w:rsid w:val="002B6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7946;&#22372;&#23792;\AppData\Roaming\Microsoft\Templates\&#21019;&#24847;&#31616;&#21382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375B30D387428B8306DEC9328CBF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E03CDF-DBAD-4B7D-B15D-9E8BEFF8D5A6}"/>
      </w:docPartPr>
      <w:docPartBody>
        <w:p w:rsidR="00000000" w:rsidRDefault="00B13E6D">
          <w:pPr>
            <w:pStyle w:val="23375B30D387428B8306DEC9328CBF17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你的姓名</w:t>
          </w:r>
        </w:p>
      </w:docPartBody>
    </w:docPart>
    <w:docPart>
      <w:docPartPr>
        <w:name w:val="110579F636B7420CBC3477D0A25496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05A4ED-3DC7-4BC8-8EF9-ECB181FC71AD}"/>
      </w:docPartPr>
      <w:docPartBody>
        <w:p w:rsidR="00000000" w:rsidRDefault="00B13E6D">
          <w:pPr>
            <w:pStyle w:val="110579F636B7420CBC3477D0A2549669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求职意向</w:t>
          </w:r>
        </w:p>
      </w:docPartBody>
    </w:docPart>
    <w:docPart>
      <w:docPartPr>
        <w:name w:val="2C20F8A7084D42DCAC9F8EBE543CBD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DB56CD-3512-42AA-A87E-B78F207D8498}"/>
      </w:docPartPr>
      <w:docPartBody>
        <w:p w:rsidR="00000000" w:rsidRDefault="00B13E6D">
          <w:pPr>
            <w:pStyle w:val="2C20F8A7084D42DCAC9F8EBE543CBDD9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教育背景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6D"/>
    <w:rsid w:val="00B1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375B30D387428B8306DEC9328CBF17">
    <w:name w:val="23375B30D387428B8306DEC9328CBF17"/>
  </w:style>
  <w:style w:type="paragraph" w:customStyle="1" w:styleId="FE66136214174FA2A70251589FCAE3FF">
    <w:name w:val="FE66136214174FA2A70251589FCAE3FF"/>
  </w:style>
  <w:style w:type="paragraph" w:customStyle="1" w:styleId="74DDF351834E418F872F8D5ECB50B064">
    <w:name w:val="74DDF351834E418F872F8D5ECB50B064"/>
  </w:style>
  <w:style w:type="paragraph" w:customStyle="1" w:styleId="2FE4ACFC8B06461180895ED68338A054">
    <w:name w:val="2FE4ACFC8B06461180895ED68338A054"/>
  </w:style>
  <w:style w:type="paragraph" w:customStyle="1" w:styleId="CEEA8600647F434FA64FA2D864D8CD7E">
    <w:name w:val="CEEA8600647F434FA64FA2D864D8CD7E"/>
  </w:style>
  <w:style w:type="paragraph" w:customStyle="1" w:styleId="110579F636B7420CBC3477D0A2549669">
    <w:name w:val="110579F636B7420CBC3477D0A2549669"/>
  </w:style>
  <w:style w:type="paragraph" w:customStyle="1" w:styleId="0A5DD0BC567F4A0D8E009FF22C89193E">
    <w:name w:val="0A5DD0BC567F4A0D8E009FF22C89193E"/>
  </w:style>
  <w:style w:type="paragraph" w:customStyle="1" w:styleId="79AAE5D6E62243BE8D38D9901D4E4E86">
    <w:name w:val="79AAE5D6E62243BE8D38D9901D4E4E86"/>
  </w:style>
  <w:style w:type="paragraph" w:customStyle="1" w:styleId="8FB6112C70F5439F9497863E3CCDCBAA">
    <w:name w:val="8FB6112C70F5439F9497863E3CCDCBAA"/>
  </w:style>
  <w:style w:type="paragraph" w:customStyle="1" w:styleId="4D365422E33A4D849EAB9A96F9D12F52">
    <w:name w:val="4D365422E33A4D849EAB9A96F9D12F52"/>
  </w:style>
  <w:style w:type="paragraph" w:customStyle="1" w:styleId="0BA1F289C177443D9BC0E3E8150AB546">
    <w:name w:val="0BA1F289C177443D9BC0E3E8150AB546"/>
  </w:style>
  <w:style w:type="paragraph" w:customStyle="1" w:styleId="78CCF955112F4D199235BD1C5A8ED08F">
    <w:name w:val="78CCF955112F4D199235BD1C5A8ED08F"/>
  </w:style>
  <w:style w:type="paragraph" w:customStyle="1" w:styleId="C9EEA7F1D59F4C879D4B02302A5C0FAD">
    <w:name w:val="C9EEA7F1D59F4C879D4B02302A5C0FAD"/>
  </w:style>
  <w:style w:type="paragraph" w:customStyle="1" w:styleId="7FEDAE5CEF1A4254A0DC8E2662435405">
    <w:name w:val="7FEDAE5CEF1A4254A0DC8E2662435405"/>
  </w:style>
  <w:style w:type="paragraph" w:customStyle="1" w:styleId="C2987111B1EE4C6085A83E93F9C14752">
    <w:name w:val="C2987111B1EE4C6085A83E93F9C14752"/>
  </w:style>
  <w:style w:type="paragraph" w:customStyle="1" w:styleId="346AF08334BA444091011E7035277462">
    <w:name w:val="346AF08334BA444091011E7035277462"/>
  </w:style>
  <w:style w:type="paragraph" w:customStyle="1" w:styleId="2C20F8A7084D42DCAC9F8EBE543CBDD9">
    <w:name w:val="2C20F8A7084D42DCAC9F8EBE543CBDD9"/>
  </w:style>
  <w:style w:type="paragraph" w:customStyle="1" w:styleId="4218678CB001430FBE3E5C7F03060795">
    <w:name w:val="4218678CB001430FBE3E5C7F03060795"/>
  </w:style>
  <w:style w:type="paragraph" w:customStyle="1" w:styleId="B0E1F487500D40E898E957B9FC15C10E">
    <w:name w:val="B0E1F487500D40E898E957B9FC15C10E"/>
  </w:style>
  <w:style w:type="paragraph" w:customStyle="1" w:styleId="E4277CAF0F4C4AEDBD12A93170C7B354">
    <w:name w:val="E4277CAF0F4C4AEDBD12A93170C7B354"/>
  </w:style>
  <w:style w:type="paragraph" w:customStyle="1" w:styleId="2800FE0668F84287AE8E2AB99C55DD6A">
    <w:name w:val="2800FE0668F84287AE8E2AB99C55DD6A"/>
  </w:style>
  <w:style w:type="paragraph" w:customStyle="1" w:styleId="5DB61E0E29EF4B2B9CD6FA2B13A76F5E">
    <w:name w:val="5DB61E0E29EF4B2B9CD6FA2B13A76F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创意简历，由 MOO 设计.dotx</Template>
  <TotalTime>28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洪坤峰</dc:creator>
  <cp:keywords/>
  <dc:description/>
  <cp:lastModifiedBy>洪坤峰</cp:lastModifiedBy>
  <cp:revision>1</cp:revision>
  <dcterms:created xsi:type="dcterms:W3CDTF">2017-09-05T01:10:00Z</dcterms:created>
  <dcterms:modified xsi:type="dcterms:W3CDTF">2017-09-05T01:38:00Z</dcterms:modified>
</cp:coreProperties>
</file>